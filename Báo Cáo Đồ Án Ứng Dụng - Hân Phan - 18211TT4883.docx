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573" w:rsidRPr="00EC46F6" w:rsidRDefault="00BC5573" w:rsidP="00BC5573">
      <w:pPr>
        <w:ind w:leftChars="-177" w:left="-389"/>
        <w:jc w:val="center"/>
        <w:rPr>
          <w:b/>
          <w:sz w:val="28"/>
          <w:szCs w:val="30"/>
        </w:rPr>
      </w:pPr>
      <w:bookmarkStart w:id="0" w:name="_Toc321147149"/>
      <w:bookmarkStart w:id="1" w:name="_Toc318188227"/>
      <w:bookmarkStart w:id="2" w:name="_Toc318188327"/>
      <w:bookmarkStart w:id="3" w:name="_Toc318189312"/>
      <w:bookmarkStart w:id="4" w:name="_Toc321147011"/>
      <w:r>
        <w:rPr>
          <w:noProof/>
        </w:rPr>
        <mc:AlternateContent>
          <mc:Choice Requires="wps">
            <w:drawing>
              <wp:anchor distT="0" distB="0" distL="114300" distR="114300" simplePos="0" relativeHeight="251658240" behindDoc="0" locked="0" layoutInCell="1" allowOverlap="1" wp14:anchorId="6D5312CD" wp14:editId="27053A6F">
                <wp:simplePos x="0" y="0"/>
                <wp:positionH relativeFrom="margin">
                  <wp:align>center</wp:align>
                </wp:positionH>
                <wp:positionV relativeFrom="paragraph">
                  <wp:posOffset>-229235</wp:posOffset>
                </wp:positionV>
                <wp:extent cx="6112510" cy="8671560"/>
                <wp:effectExtent l="38100" t="38100" r="78740" b="7239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2510" cy="8671560"/>
                        </a:xfrm>
                        <a:prstGeom prst="rect">
                          <a:avLst/>
                        </a:prstGeom>
                        <a:noFill/>
                        <a:ln w="76200" cmpd="tri">
                          <a:solidFill>
                            <a:srgbClr val="808080"/>
                          </a:solidFill>
                          <a:miter lim="800000"/>
                          <a:headEnd/>
                          <a:tailEnd/>
                        </a:ln>
                        <a:effectLst>
                          <a:outerShdw dist="53882" dir="2700000" algn="ctr" rotWithShape="0">
                            <a:srgbClr val="C0C0C0"/>
                          </a:outerShdw>
                        </a:effectLst>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311B120D" id="Rectangle 11" o:spid="_x0000_s1026" style="position:absolute;margin-left:0;margin-top:-18.05pt;width:481.3pt;height:682.8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" filled="f" fillcolor="silver" strokecolor="gray" strokeweight="6pt">
                <v:stroke linestyle="thickBetweenThin"/>
                <v:shadow on="t" color="silver" offset="3pt,3pt"/>
                <w10:wrap anchorx="margin"/>
              </v:rect>
            </w:pict>
          </mc:Fallback>
        </mc:AlternateContent>
      </w:r>
      <w:r w:rsidRPr="00EC46F6">
        <w:rPr>
          <w:b/>
          <w:sz w:val="28"/>
          <w:szCs w:val="30"/>
        </w:rPr>
        <w:t>TRƯỜNG CAO ĐẲNG CÔNG NGHỆ THỦ ĐỨC</w:t>
      </w:r>
    </w:p>
    <w:p w:rsidR="00BC5573" w:rsidRPr="00EC46F6" w:rsidRDefault="00BC5573" w:rsidP="00BC5573">
      <w:pPr>
        <w:ind w:leftChars="-177" w:left="-389"/>
        <w:jc w:val="center"/>
        <w:rPr>
          <w:b/>
          <w:sz w:val="28"/>
          <w:szCs w:val="30"/>
        </w:rPr>
      </w:pPr>
      <w:r w:rsidRPr="00EC46F6">
        <w:rPr>
          <w:b/>
          <w:sz w:val="28"/>
          <w:szCs w:val="30"/>
        </w:rPr>
        <w:t>KHOA CÔNG NGHỆ THÔNG TIN</w:t>
      </w:r>
    </w:p>
    <w:p w:rsidR="00BC5573" w:rsidRPr="00EC46F6" w:rsidRDefault="00BC5573" w:rsidP="00BC5573">
      <w:pPr>
        <w:ind w:leftChars="-177" w:left="-389"/>
        <w:jc w:val="center"/>
        <w:rPr>
          <w:b/>
          <w:sz w:val="30"/>
          <w:szCs w:val="30"/>
        </w:rPr>
      </w:pPr>
      <w:r w:rsidRPr="00EC46F6">
        <w:rPr>
          <w:b/>
        </w:rPr>
        <w:t>---------------o0o---------------</w:t>
      </w:r>
    </w:p>
    <w:p w:rsidR="00BC5573" w:rsidRDefault="00BC5573" w:rsidP="00C6554A">
      <w:pPr>
        <w:pStyle w:val="Photo"/>
      </w:pPr>
    </w:p>
    <w:p w:rsidR="00BC5573" w:rsidRDefault="00BC5573" w:rsidP="00C6554A">
      <w:pPr>
        <w:pStyle w:val="Photo"/>
      </w:pPr>
    </w:p>
    <w:p w:rsidR="00C6554A" w:rsidRPr="008B5277" w:rsidRDefault="00EC7158" w:rsidP="00C6554A">
      <w:pPr>
        <w:pStyle w:val="Photo"/>
      </w:pPr>
      <w:r w:rsidRPr="006C59E3">
        <w:rPr>
          <w:rFonts w:ascii="Times New Roman" w:hAnsi="Times New Roman" w:cs="Times New Roman"/>
          <w:b/>
          <w:noProof/>
          <w:sz w:val="32"/>
          <w:szCs w:val="32"/>
        </w:rPr>
        <w:drawing>
          <wp:inline distT="0" distB="0" distL="0" distR="0" wp14:anchorId="54845A70" wp14:editId="748E60F6">
            <wp:extent cx="2143125" cy="2114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g"/>
                    <pic:cNvPicPr/>
                  </pic:nvPicPr>
                  <pic:blipFill>
                    <a:blip r:embed="rId8">
                      <a:extLst>
                        <a:ext uri="{28A0092B-C50C-407E-A947-70E740481C1C}">
                          <a14:useLocalDpi xmlns:a14="http://schemas.microsoft.com/office/drawing/2010/main" val="0"/>
                        </a:ext>
                      </a:extLst>
                    </a:blip>
                    <a:stretch>
                      <a:fillRect/>
                    </a:stretch>
                  </pic:blipFill>
                  <pic:spPr>
                    <a:xfrm>
                      <a:off x="0" y="0"/>
                      <a:ext cx="2143125" cy="2114550"/>
                    </a:xfrm>
                    <a:prstGeom prst="rect">
                      <a:avLst/>
                    </a:prstGeom>
                  </pic:spPr>
                </pic:pic>
              </a:graphicData>
            </a:graphic>
          </wp:inline>
        </w:drawing>
      </w:r>
    </w:p>
    <w:bookmarkEnd w:id="0"/>
    <w:bookmarkEnd w:id="1"/>
    <w:bookmarkEnd w:id="2"/>
    <w:bookmarkEnd w:id="3"/>
    <w:bookmarkEnd w:id="4"/>
    <w:p w:rsidR="00EC7158" w:rsidRDefault="00BC5573" w:rsidP="00BC5573">
      <w:pPr>
        <w:pStyle w:val="Title"/>
        <w:rPr>
          <w:rFonts w:ascii="SVN-Beast" w:hAnsi="SVN-Beast"/>
          <w:b/>
          <w:sz w:val="40"/>
        </w:rPr>
      </w:pPr>
      <w:r>
        <w:rPr>
          <w:rFonts w:ascii="SVN-Beast" w:hAnsi="SVN-Beast"/>
          <w:b/>
          <w:sz w:val="40"/>
        </w:rPr>
        <w:t>ĐỒ ÁN MÔN HỌC</w:t>
      </w:r>
    </w:p>
    <w:p w:rsidR="00BC5573" w:rsidRDefault="00BC5573" w:rsidP="00BC5573">
      <w:pPr>
        <w:pStyle w:val="Title"/>
        <w:rPr>
          <w:rFonts w:ascii="SVN-Beast" w:hAnsi="SVN-Beast"/>
          <w:b/>
          <w:sz w:val="44"/>
        </w:rPr>
      </w:pPr>
      <w:r>
        <w:rPr>
          <w:rFonts w:ascii="SVN-Beast" w:hAnsi="SVN-Beast"/>
          <w:b/>
          <w:sz w:val="40"/>
        </w:rPr>
        <w:t>LẬP TRÌNH ỨNG DỤNG</w:t>
      </w:r>
    </w:p>
    <w:p w:rsidR="00EC7158" w:rsidRPr="00EC7158" w:rsidRDefault="00EC7158" w:rsidP="00C6554A">
      <w:pPr>
        <w:pStyle w:val="Title"/>
        <w:rPr>
          <w:rFonts w:ascii="SVN-Beast" w:hAnsi="SVN-Beast"/>
          <w:b/>
          <w:sz w:val="44"/>
        </w:rPr>
      </w:pPr>
    </w:p>
    <w:p w:rsidR="00EC7158" w:rsidRPr="00BC5573" w:rsidRDefault="00BC5573" w:rsidP="00BC5573">
      <w:pPr>
        <w:pStyle w:val="Subtitle"/>
        <w:rPr>
          <w:rFonts w:ascii="SVN-Sansation" w:hAnsi="SVN-Sansation"/>
          <w:b/>
          <w:color w:val="auto"/>
          <w:sz w:val="40"/>
        </w:rPr>
      </w:pPr>
      <w:r>
        <w:rPr>
          <w:rFonts w:ascii="SVN-Sansation" w:hAnsi="SVN-Sansation"/>
          <w:b/>
          <w:color w:val="auto"/>
          <w:sz w:val="40"/>
        </w:rPr>
        <w:t>QUẢN LÝ BÁN TRUYỆN TRANH</w:t>
      </w:r>
    </w:p>
    <w:p w:rsidR="00EC7158" w:rsidRPr="00EC7158" w:rsidRDefault="00EC7158" w:rsidP="00EC7158">
      <w:pPr>
        <w:pStyle w:val="ContactInfo"/>
        <w:ind w:firstLine="720"/>
        <w:jc w:val="left"/>
        <w:rPr>
          <w:rFonts w:ascii="SVN-Sansation" w:hAnsi="SVN-Sansation"/>
          <w:sz w:val="32"/>
          <w:u w:val="single"/>
        </w:rPr>
      </w:pPr>
      <w:r w:rsidRPr="00EC7158">
        <w:rPr>
          <w:rFonts w:ascii="SVN-Sansation" w:hAnsi="SVN-Sansation"/>
          <w:sz w:val="32"/>
          <w:u w:val="single"/>
        </w:rPr>
        <w:t>Thành viên:</w:t>
      </w:r>
    </w:p>
    <w:p w:rsidR="00106FC8" w:rsidRPr="00BC5573" w:rsidRDefault="00EC7158" w:rsidP="00BC5573">
      <w:pPr>
        <w:pStyle w:val="ContactInfo"/>
        <w:numPr>
          <w:ilvl w:val="0"/>
          <w:numId w:val="16"/>
        </w:numPr>
        <w:jc w:val="left"/>
        <w:rPr>
          <w:rFonts w:ascii="SVN-Sansation" w:hAnsi="SVN-Sansation"/>
          <w:sz w:val="32"/>
        </w:rPr>
      </w:pPr>
      <w:r w:rsidRPr="00EC7158">
        <w:rPr>
          <w:rFonts w:ascii="SVN-Sansation" w:hAnsi="SVN-Sansation"/>
          <w:sz w:val="32"/>
        </w:rPr>
        <w:t xml:space="preserve">Phan Thị Bích Hân </w:t>
      </w:r>
      <w:r w:rsidRPr="00EC7158">
        <w:rPr>
          <w:rFonts w:ascii="Times New Roman" w:hAnsi="Times New Roman" w:cs="Times New Roman"/>
          <w:sz w:val="32"/>
        </w:rPr>
        <w:t>–</w:t>
      </w:r>
      <w:r w:rsidRPr="00EC7158">
        <w:rPr>
          <w:rFonts w:ascii="SVN-Sansation" w:hAnsi="SVN-Sansation"/>
          <w:sz w:val="32"/>
        </w:rPr>
        <w:t xml:space="preserve"> 18211TT4883</w:t>
      </w:r>
      <w:r w:rsidR="00106FC8" w:rsidRPr="00BC5573">
        <w:rPr>
          <w:rFonts w:ascii="SVN-Sansation" w:hAnsi="SVN-Sansation"/>
          <w:sz w:val="32"/>
        </w:rPr>
        <w:br w:type="page"/>
      </w:r>
    </w:p>
    <w:p w:rsidR="00106FC8" w:rsidRDefault="003F7F0A" w:rsidP="00106FC8">
      <w:pPr>
        <w:pStyle w:val="Heading1"/>
      </w:pPr>
      <w:r>
        <w:lastRenderedPageBreak/>
        <w:t>C</w:t>
      </w:r>
      <w:r w:rsidR="00EB29FE">
        <w:t>ông việc</w:t>
      </w:r>
    </w:p>
    <w:tbl>
      <w:tblPr>
        <w:tblStyle w:val="GridTable5Dark"/>
        <w:tblW w:w="10170" w:type="dxa"/>
        <w:tblInd w:w="-545" w:type="dxa"/>
        <w:tblLook w:val="04A0" w:firstRow="1" w:lastRow="0" w:firstColumn="1" w:lastColumn="0" w:noHBand="0" w:noVBand="1"/>
      </w:tblPr>
      <w:tblGrid>
        <w:gridCol w:w="985"/>
        <w:gridCol w:w="6485"/>
        <w:gridCol w:w="2700"/>
      </w:tblGrid>
      <w:tr w:rsidR="009675BE" w:rsidTr="009675BE">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985" w:type="dxa"/>
            <w:vAlign w:val="center"/>
          </w:tcPr>
          <w:p w:rsidR="009675BE" w:rsidRPr="00B00C8D" w:rsidRDefault="009675BE" w:rsidP="00045944">
            <w:pPr>
              <w:pStyle w:val="ContactInfo"/>
              <w:rPr>
                <w:rFonts w:ascii="SVN-Beast" w:hAnsi="SVN-Beast"/>
                <w:sz w:val="24"/>
              </w:rPr>
            </w:pPr>
            <w:r w:rsidRPr="00B00C8D">
              <w:rPr>
                <w:rFonts w:ascii="SVN-Beast" w:hAnsi="SVN-Beast"/>
                <w:sz w:val="24"/>
              </w:rPr>
              <w:t>STT</w:t>
            </w:r>
          </w:p>
        </w:tc>
        <w:tc>
          <w:tcPr>
            <w:tcW w:w="6485" w:type="dxa"/>
            <w:vAlign w:val="center"/>
          </w:tcPr>
          <w:p w:rsidR="009675BE" w:rsidRPr="00B00C8D" w:rsidRDefault="009675BE" w:rsidP="00045944">
            <w:pPr>
              <w:pStyle w:val="ContactInfo"/>
              <w:ind w:left="76"/>
              <w:jc w:val="left"/>
              <w:cnfStyle w:val="100000000000" w:firstRow="1" w:lastRow="0" w:firstColumn="0" w:lastColumn="0" w:oddVBand="0" w:evenVBand="0" w:oddHBand="0" w:evenHBand="0" w:firstRowFirstColumn="0" w:firstRowLastColumn="0" w:lastRowFirstColumn="0" w:lastRowLastColumn="0"/>
              <w:rPr>
                <w:rFonts w:ascii="SVN-Beast" w:hAnsi="SVN-Beast"/>
                <w:sz w:val="24"/>
              </w:rPr>
            </w:pPr>
            <w:r w:rsidRPr="00B00C8D">
              <w:rPr>
                <w:rFonts w:ascii="SVN-Beast" w:hAnsi="SVN-Beast"/>
                <w:sz w:val="24"/>
              </w:rPr>
              <w:t>Công việc</w:t>
            </w:r>
          </w:p>
        </w:tc>
        <w:tc>
          <w:tcPr>
            <w:tcW w:w="2700" w:type="dxa"/>
            <w:vAlign w:val="center"/>
          </w:tcPr>
          <w:p w:rsidR="009675BE" w:rsidRPr="00B00C8D" w:rsidRDefault="009675BE" w:rsidP="00B00C8D">
            <w:pPr>
              <w:pStyle w:val="ContactInfo"/>
              <w:jc w:val="left"/>
              <w:cnfStyle w:val="100000000000" w:firstRow="1" w:lastRow="0" w:firstColumn="0" w:lastColumn="0" w:oddVBand="0" w:evenVBand="0" w:oddHBand="0" w:evenHBand="0" w:firstRowFirstColumn="0" w:firstRowLastColumn="0" w:lastRowFirstColumn="0" w:lastRowLastColumn="0"/>
              <w:rPr>
                <w:rFonts w:ascii="SVN-Beast" w:hAnsi="SVN-Beast"/>
                <w:sz w:val="24"/>
              </w:rPr>
            </w:pPr>
            <w:r w:rsidRPr="00B00C8D">
              <w:rPr>
                <w:rFonts w:ascii="SVN-Beast" w:hAnsi="SVN-Beast"/>
                <w:sz w:val="24"/>
              </w:rPr>
              <w:t>Người thực hiện</w:t>
            </w:r>
          </w:p>
        </w:tc>
      </w:tr>
      <w:tr w:rsidR="009675BE" w:rsidTr="009675BE">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985" w:type="dxa"/>
            <w:vAlign w:val="center"/>
          </w:tcPr>
          <w:p w:rsidR="009675BE" w:rsidRPr="00B00C8D" w:rsidRDefault="009675BE" w:rsidP="00045944">
            <w:pPr>
              <w:pStyle w:val="ContactInfo"/>
              <w:rPr>
                <w:rFonts w:ascii="SVN-Beast" w:hAnsi="SVN-Beast"/>
                <w:sz w:val="24"/>
              </w:rPr>
            </w:pPr>
            <w:r w:rsidRPr="00B00C8D">
              <w:rPr>
                <w:rFonts w:ascii="SVN-Beast" w:hAnsi="SVN-Beast"/>
                <w:sz w:val="24"/>
              </w:rPr>
              <w:t>1</w:t>
            </w:r>
          </w:p>
        </w:tc>
        <w:tc>
          <w:tcPr>
            <w:tcW w:w="6485" w:type="dxa"/>
            <w:vAlign w:val="center"/>
          </w:tcPr>
          <w:p w:rsidR="009675BE" w:rsidRPr="001F2043" w:rsidRDefault="009675BE" w:rsidP="00045944">
            <w:pPr>
              <w:pStyle w:val="ContactInfo"/>
              <w:ind w:left="76"/>
              <w:jc w:val="left"/>
              <w:cnfStyle w:val="000000100000" w:firstRow="0" w:lastRow="0" w:firstColumn="0" w:lastColumn="0" w:oddVBand="0" w:evenVBand="0" w:oddHBand="1" w:evenHBand="0" w:firstRowFirstColumn="0" w:firstRowLastColumn="0" w:lastRowFirstColumn="0" w:lastRowLastColumn="0"/>
              <w:rPr>
                <w:rFonts w:ascii="SVN-Beast" w:hAnsi="SVN-Beast"/>
                <w:sz w:val="24"/>
              </w:rPr>
            </w:pPr>
            <w:r w:rsidRPr="00B00C8D">
              <w:rPr>
                <w:rFonts w:ascii="SVN-Beast" w:hAnsi="SVN-Beast"/>
                <w:sz w:val="24"/>
              </w:rPr>
              <w:t>Thiết kế giao</w:t>
            </w:r>
            <w:r>
              <w:rPr>
                <w:rFonts w:ascii="SVN-Beast" w:hAnsi="SVN-Beast"/>
                <w:sz w:val="24"/>
              </w:rPr>
              <w:t xml:space="preserve"> diện các form</w:t>
            </w:r>
          </w:p>
        </w:tc>
        <w:tc>
          <w:tcPr>
            <w:tcW w:w="2700" w:type="dxa"/>
            <w:vAlign w:val="center"/>
          </w:tcPr>
          <w:p w:rsidR="009675BE" w:rsidRPr="00B00C8D" w:rsidRDefault="009675BE" w:rsidP="00B00C8D">
            <w:pPr>
              <w:pStyle w:val="ContactInfo"/>
              <w:jc w:val="left"/>
              <w:cnfStyle w:val="000000100000" w:firstRow="0" w:lastRow="0" w:firstColumn="0" w:lastColumn="0" w:oddVBand="0" w:evenVBand="0" w:oddHBand="1" w:evenHBand="0" w:firstRowFirstColumn="0" w:firstRowLastColumn="0" w:lastRowFirstColumn="0" w:lastRowLastColumn="0"/>
              <w:rPr>
                <w:rFonts w:ascii="SVN-Beast" w:hAnsi="SVN-Beast"/>
                <w:sz w:val="24"/>
              </w:rPr>
            </w:pPr>
            <w:r>
              <w:rPr>
                <w:rFonts w:ascii="SVN-Beast" w:hAnsi="SVN-Beast"/>
                <w:sz w:val="24"/>
              </w:rPr>
              <w:t>Hân</w:t>
            </w:r>
          </w:p>
        </w:tc>
      </w:tr>
      <w:tr w:rsidR="009675BE" w:rsidTr="009675BE">
        <w:trPr>
          <w:trHeight w:val="800"/>
        </w:trPr>
        <w:tc>
          <w:tcPr>
            <w:cnfStyle w:val="001000000000" w:firstRow="0" w:lastRow="0" w:firstColumn="1" w:lastColumn="0" w:oddVBand="0" w:evenVBand="0" w:oddHBand="0" w:evenHBand="0" w:firstRowFirstColumn="0" w:firstRowLastColumn="0" w:lastRowFirstColumn="0" w:lastRowLastColumn="0"/>
            <w:tcW w:w="985" w:type="dxa"/>
            <w:vAlign w:val="center"/>
          </w:tcPr>
          <w:p w:rsidR="009675BE" w:rsidRPr="00B00C8D" w:rsidRDefault="009675BE" w:rsidP="00045944">
            <w:pPr>
              <w:pStyle w:val="ContactInfo"/>
              <w:rPr>
                <w:rFonts w:ascii="SVN-Beast" w:hAnsi="SVN-Beast"/>
                <w:sz w:val="24"/>
              </w:rPr>
            </w:pPr>
            <w:r w:rsidRPr="00B00C8D">
              <w:rPr>
                <w:rFonts w:ascii="SVN-Beast" w:hAnsi="SVN-Beast"/>
                <w:sz w:val="24"/>
              </w:rPr>
              <w:t>2</w:t>
            </w:r>
          </w:p>
        </w:tc>
        <w:tc>
          <w:tcPr>
            <w:tcW w:w="6485" w:type="dxa"/>
            <w:vAlign w:val="center"/>
          </w:tcPr>
          <w:p w:rsidR="009675BE" w:rsidRPr="00B00C8D" w:rsidRDefault="009675BE" w:rsidP="00045944">
            <w:pPr>
              <w:pStyle w:val="ContactInfo"/>
              <w:ind w:left="76"/>
              <w:jc w:val="left"/>
              <w:cnfStyle w:val="000000000000" w:firstRow="0" w:lastRow="0" w:firstColumn="0" w:lastColumn="0" w:oddVBand="0" w:evenVBand="0" w:oddHBand="0" w:evenHBand="0" w:firstRowFirstColumn="0" w:firstRowLastColumn="0" w:lastRowFirstColumn="0" w:lastRowLastColumn="0"/>
              <w:rPr>
                <w:rFonts w:ascii="SVN-Beast" w:hAnsi="SVN-Beast"/>
                <w:sz w:val="24"/>
              </w:rPr>
            </w:pPr>
            <w:r>
              <w:rPr>
                <w:rFonts w:ascii="SVN-Beast" w:hAnsi="SVN-Beast"/>
                <w:sz w:val="24"/>
              </w:rPr>
              <w:t>Thiết kế cơ sở dữ liệu</w:t>
            </w:r>
          </w:p>
        </w:tc>
        <w:tc>
          <w:tcPr>
            <w:tcW w:w="2700" w:type="dxa"/>
            <w:vAlign w:val="center"/>
          </w:tcPr>
          <w:p w:rsidR="009675BE" w:rsidRPr="00B00C8D" w:rsidRDefault="009675BE" w:rsidP="001F2043">
            <w:pPr>
              <w:pStyle w:val="ContactInfo"/>
              <w:jc w:val="left"/>
              <w:cnfStyle w:val="000000000000" w:firstRow="0" w:lastRow="0" w:firstColumn="0" w:lastColumn="0" w:oddVBand="0" w:evenVBand="0" w:oddHBand="0" w:evenHBand="0" w:firstRowFirstColumn="0" w:firstRowLastColumn="0" w:lastRowFirstColumn="0" w:lastRowLastColumn="0"/>
              <w:rPr>
                <w:rFonts w:ascii="SVN-Beast" w:hAnsi="SVN-Beast"/>
                <w:sz w:val="24"/>
              </w:rPr>
            </w:pPr>
            <w:r>
              <w:rPr>
                <w:rFonts w:ascii="SVN-Beast" w:hAnsi="SVN-Beast"/>
                <w:sz w:val="24"/>
              </w:rPr>
              <w:t>Hân</w:t>
            </w:r>
            <w:r w:rsidR="00CE0068">
              <w:rPr>
                <w:rFonts w:ascii="SVN-Beast" w:hAnsi="SVN-Beast"/>
                <w:sz w:val="24"/>
              </w:rPr>
              <w:t xml:space="preserve"> </w:t>
            </w:r>
            <w:bookmarkStart w:id="5" w:name="_GoBack"/>
            <w:bookmarkEnd w:id="5"/>
          </w:p>
        </w:tc>
      </w:tr>
      <w:tr w:rsidR="009675BE" w:rsidTr="009675BE">
        <w:trPr>
          <w:cnfStyle w:val="000000100000" w:firstRow="0" w:lastRow="0" w:firstColumn="0" w:lastColumn="0" w:oddVBand="0" w:evenVBand="0" w:oddHBand="1" w:evenHBand="0" w:firstRowFirstColumn="0" w:firstRowLastColumn="0" w:lastRowFirstColumn="0" w:lastRowLastColumn="0"/>
          <w:trHeight w:val="3626"/>
        </w:trPr>
        <w:tc>
          <w:tcPr>
            <w:cnfStyle w:val="001000000000" w:firstRow="0" w:lastRow="0" w:firstColumn="1" w:lastColumn="0" w:oddVBand="0" w:evenVBand="0" w:oddHBand="0" w:evenHBand="0" w:firstRowFirstColumn="0" w:firstRowLastColumn="0" w:lastRowFirstColumn="0" w:lastRowLastColumn="0"/>
            <w:tcW w:w="985" w:type="dxa"/>
            <w:vAlign w:val="center"/>
          </w:tcPr>
          <w:p w:rsidR="009675BE" w:rsidRPr="00B00C8D" w:rsidRDefault="009675BE" w:rsidP="00045944">
            <w:pPr>
              <w:pStyle w:val="ContactInfo"/>
              <w:rPr>
                <w:rFonts w:ascii="SVN-Beast" w:hAnsi="SVN-Beast"/>
                <w:sz w:val="24"/>
              </w:rPr>
            </w:pPr>
            <w:r w:rsidRPr="00B00C8D">
              <w:rPr>
                <w:rFonts w:ascii="SVN-Beast" w:hAnsi="SVN-Beast"/>
                <w:sz w:val="24"/>
              </w:rPr>
              <w:t>3</w:t>
            </w:r>
          </w:p>
        </w:tc>
        <w:tc>
          <w:tcPr>
            <w:tcW w:w="6485" w:type="dxa"/>
            <w:vAlign w:val="center"/>
          </w:tcPr>
          <w:p w:rsidR="009675BE" w:rsidRDefault="009675BE" w:rsidP="003F7F0A">
            <w:pPr>
              <w:pStyle w:val="ContactInfo"/>
              <w:jc w:val="left"/>
              <w:cnfStyle w:val="000000100000" w:firstRow="0" w:lastRow="0" w:firstColumn="0" w:lastColumn="0" w:oddVBand="0" w:evenVBand="0" w:oddHBand="1" w:evenHBand="0" w:firstRowFirstColumn="0" w:firstRowLastColumn="0" w:lastRowFirstColumn="0" w:lastRowLastColumn="0"/>
              <w:rPr>
                <w:rFonts w:ascii="SVN-Beast" w:hAnsi="SVN-Beast"/>
                <w:sz w:val="24"/>
              </w:rPr>
            </w:pPr>
            <w:r>
              <w:rPr>
                <w:rFonts w:ascii="SVN-Beast" w:hAnsi="SVN-Beast"/>
                <w:sz w:val="24"/>
              </w:rPr>
              <w:t xml:space="preserve">Xử lý chức năng các form (9 form): </w:t>
            </w:r>
          </w:p>
          <w:p w:rsidR="009675BE" w:rsidRDefault="009675BE" w:rsidP="003F7F0A">
            <w:pPr>
              <w:pStyle w:val="ContactInfo"/>
              <w:numPr>
                <w:ilvl w:val="0"/>
                <w:numId w:val="25"/>
              </w:numPr>
              <w:jc w:val="left"/>
              <w:cnfStyle w:val="000000100000" w:firstRow="0" w:lastRow="0" w:firstColumn="0" w:lastColumn="0" w:oddVBand="0" w:evenVBand="0" w:oddHBand="1" w:evenHBand="0" w:firstRowFirstColumn="0" w:firstRowLastColumn="0" w:lastRowFirstColumn="0" w:lastRowLastColumn="0"/>
              <w:rPr>
                <w:rFonts w:ascii="SVN-Beast" w:hAnsi="SVN-Beast"/>
                <w:sz w:val="24"/>
              </w:rPr>
            </w:pPr>
            <w:r>
              <w:rPr>
                <w:rFonts w:ascii="SVN-Beast" w:hAnsi="SVN-Beast"/>
                <w:sz w:val="24"/>
              </w:rPr>
              <w:t>Đăng nhập</w:t>
            </w:r>
          </w:p>
          <w:p w:rsidR="009675BE" w:rsidRDefault="009675BE" w:rsidP="003F7F0A">
            <w:pPr>
              <w:pStyle w:val="ContactInfo"/>
              <w:numPr>
                <w:ilvl w:val="0"/>
                <w:numId w:val="25"/>
              </w:numPr>
              <w:jc w:val="left"/>
              <w:cnfStyle w:val="000000100000" w:firstRow="0" w:lastRow="0" w:firstColumn="0" w:lastColumn="0" w:oddVBand="0" w:evenVBand="0" w:oddHBand="1" w:evenHBand="0" w:firstRowFirstColumn="0" w:firstRowLastColumn="0" w:lastRowFirstColumn="0" w:lastRowLastColumn="0"/>
              <w:rPr>
                <w:rFonts w:ascii="SVN-Beast" w:hAnsi="SVN-Beast"/>
                <w:sz w:val="24"/>
              </w:rPr>
            </w:pPr>
            <w:r>
              <w:rPr>
                <w:rFonts w:ascii="SVN-Beast" w:hAnsi="SVN-Beast"/>
                <w:sz w:val="24"/>
              </w:rPr>
              <w:t>Đăng ký</w:t>
            </w:r>
          </w:p>
          <w:p w:rsidR="009675BE" w:rsidRDefault="009675BE" w:rsidP="003F7F0A">
            <w:pPr>
              <w:pStyle w:val="ContactInfo"/>
              <w:numPr>
                <w:ilvl w:val="0"/>
                <w:numId w:val="25"/>
              </w:numPr>
              <w:jc w:val="left"/>
              <w:cnfStyle w:val="000000100000" w:firstRow="0" w:lastRow="0" w:firstColumn="0" w:lastColumn="0" w:oddVBand="0" w:evenVBand="0" w:oddHBand="1" w:evenHBand="0" w:firstRowFirstColumn="0" w:firstRowLastColumn="0" w:lastRowFirstColumn="0" w:lastRowLastColumn="0"/>
              <w:rPr>
                <w:rFonts w:ascii="SVN-Beast" w:hAnsi="SVN-Beast"/>
                <w:sz w:val="24"/>
              </w:rPr>
            </w:pPr>
            <w:r>
              <w:rPr>
                <w:rFonts w:ascii="SVN-Beast" w:hAnsi="SVN-Beast"/>
                <w:sz w:val="24"/>
              </w:rPr>
              <w:t>Trang chủ</w:t>
            </w:r>
          </w:p>
          <w:p w:rsidR="009675BE" w:rsidRDefault="009675BE" w:rsidP="003F7F0A">
            <w:pPr>
              <w:pStyle w:val="ContactInfo"/>
              <w:numPr>
                <w:ilvl w:val="0"/>
                <w:numId w:val="25"/>
              </w:numPr>
              <w:jc w:val="left"/>
              <w:cnfStyle w:val="000000100000" w:firstRow="0" w:lastRow="0" w:firstColumn="0" w:lastColumn="0" w:oddVBand="0" w:evenVBand="0" w:oddHBand="1" w:evenHBand="0" w:firstRowFirstColumn="0" w:firstRowLastColumn="0" w:lastRowFirstColumn="0" w:lastRowLastColumn="0"/>
              <w:rPr>
                <w:rFonts w:ascii="SVN-Beast" w:hAnsi="SVN-Beast"/>
                <w:sz w:val="24"/>
              </w:rPr>
            </w:pPr>
            <w:r>
              <w:rPr>
                <w:rFonts w:ascii="SVN-Beast" w:hAnsi="SVN-Beast"/>
                <w:sz w:val="24"/>
              </w:rPr>
              <w:t>Tài khoản</w:t>
            </w:r>
          </w:p>
          <w:p w:rsidR="009675BE" w:rsidRDefault="009675BE" w:rsidP="003F7F0A">
            <w:pPr>
              <w:pStyle w:val="ContactInfo"/>
              <w:numPr>
                <w:ilvl w:val="0"/>
                <w:numId w:val="25"/>
              </w:numPr>
              <w:jc w:val="left"/>
              <w:cnfStyle w:val="000000100000" w:firstRow="0" w:lastRow="0" w:firstColumn="0" w:lastColumn="0" w:oddVBand="0" w:evenVBand="0" w:oddHBand="1" w:evenHBand="0" w:firstRowFirstColumn="0" w:firstRowLastColumn="0" w:lastRowFirstColumn="0" w:lastRowLastColumn="0"/>
              <w:rPr>
                <w:rFonts w:ascii="SVN-Beast" w:hAnsi="SVN-Beast"/>
                <w:sz w:val="24"/>
              </w:rPr>
            </w:pPr>
            <w:r>
              <w:rPr>
                <w:rFonts w:ascii="SVN-Beast" w:hAnsi="SVN-Beast"/>
                <w:sz w:val="24"/>
              </w:rPr>
              <w:t>Cửa hàng Manga</w:t>
            </w:r>
          </w:p>
          <w:p w:rsidR="009675BE" w:rsidRDefault="009675BE" w:rsidP="003F7F0A">
            <w:pPr>
              <w:pStyle w:val="ContactInfo"/>
              <w:numPr>
                <w:ilvl w:val="0"/>
                <w:numId w:val="25"/>
              </w:numPr>
              <w:jc w:val="left"/>
              <w:cnfStyle w:val="000000100000" w:firstRow="0" w:lastRow="0" w:firstColumn="0" w:lastColumn="0" w:oddVBand="0" w:evenVBand="0" w:oddHBand="1" w:evenHBand="0" w:firstRowFirstColumn="0" w:firstRowLastColumn="0" w:lastRowFirstColumn="0" w:lastRowLastColumn="0"/>
              <w:rPr>
                <w:rFonts w:ascii="SVN-Beast" w:hAnsi="SVN-Beast"/>
                <w:sz w:val="24"/>
              </w:rPr>
            </w:pPr>
            <w:r>
              <w:rPr>
                <w:rFonts w:ascii="SVN-Beast" w:hAnsi="SVN-Beast"/>
                <w:sz w:val="24"/>
              </w:rPr>
              <w:t>Nhân viên, Khách hàng</w:t>
            </w:r>
          </w:p>
          <w:p w:rsidR="009675BE" w:rsidRDefault="009675BE" w:rsidP="003F7F0A">
            <w:pPr>
              <w:pStyle w:val="ContactInfo"/>
              <w:numPr>
                <w:ilvl w:val="0"/>
                <w:numId w:val="25"/>
              </w:numPr>
              <w:jc w:val="left"/>
              <w:cnfStyle w:val="000000100000" w:firstRow="0" w:lastRow="0" w:firstColumn="0" w:lastColumn="0" w:oddVBand="0" w:evenVBand="0" w:oddHBand="1" w:evenHBand="0" w:firstRowFirstColumn="0" w:firstRowLastColumn="0" w:lastRowFirstColumn="0" w:lastRowLastColumn="0"/>
              <w:rPr>
                <w:rFonts w:ascii="SVN-Beast" w:hAnsi="SVN-Beast"/>
                <w:sz w:val="24"/>
              </w:rPr>
            </w:pPr>
            <w:r>
              <w:rPr>
                <w:rFonts w:ascii="SVN-Beast" w:hAnsi="SVN-Beast"/>
                <w:sz w:val="24"/>
              </w:rPr>
              <w:t>Bán hàng</w:t>
            </w:r>
          </w:p>
          <w:p w:rsidR="009675BE" w:rsidRPr="00B00C8D" w:rsidRDefault="009675BE" w:rsidP="003F7F0A">
            <w:pPr>
              <w:pStyle w:val="ContactInfo"/>
              <w:numPr>
                <w:ilvl w:val="0"/>
                <w:numId w:val="25"/>
              </w:numPr>
              <w:jc w:val="left"/>
              <w:cnfStyle w:val="000000100000" w:firstRow="0" w:lastRow="0" w:firstColumn="0" w:lastColumn="0" w:oddVBand="0" w:evenVBand="0" w:oddHBand="1" w:evenHBand="0" w:firstRowFirstColumn="0" w:firstRowLastColumn="0" w:lastRowFirstColumn="0" w:lastRowLastColumn="0"/>
              <w:rPr>
                <w:rFonts w:ascii="SVN-Beast" w:hAnsi="SVN-Beast"/>
                <w:sz w:val="24"/>
              </w:rPr>
            </w:pPr>
            <w:r>
              <w:rPr>
                <w:rFonts w:ascii="SVN-Beast" w:hAnsi="SVN-Beast"/>
                <w:sz w:val="24"/>
              </w:rPr>
              <w:t>Thanh toán</w:t>
            </w:r>
          </w:p>
        </w:tc>
        <w:tc>
          <w:tcPr>
            <w:tcW w:w="2700" w:type="dxa"/>
            <w:vAlign w:val="center"/>
          </w:tcPr>
          <w:p w:rsidR="009675BE" w:rsidRPr="00B00C8D" w:rsidRDefault="009675BE" w:rsidP="001F2043">
            <w:pPr>
              <w:pStyle w:val="ContactInfo"/>
              <w:jc w:val="left"/>
              <w:cnfStyle w:val="000000100000" w:firstRow="0" w:lastRow="0" w:firstColumn="0" w:lastColumn="0" w:oddVBand="0" w:evenVBand="0" w:oddHBand="1" w:evenHBand="0" w:firstRowFirstColumn="0" w:firstRowLastColumn="0" w:lastRowFirstColumn="0" w:lastRowLastColumn="0"/>
              <w:rPr>
                <w:rFonts w:ascii="SVN-Beast" w:hAnsi="SVN-Beast"/>
                <w:sz w:val="24"/>
              </w:rPr>
            </w:pPr>
            <w:r>
              <w:rPr>
                <w:rFonts w:ascii="SVN-Beast" w:hAnsi="SVN-Beast"/>
                <w:sz w:val="24"/>
              </w:rPr>
              <w:t>Hân</w:t>
            </w:r>
          </w:p>
        </w:tc>
      </w:tr>
      <w:tr w:rsidR="009675BE" w:rsidTr="009675BE">
        <w:trPr>
          <w:trHeight w:val="800"/>
        </w:trPr>
        <w:tc>
          <w:tcPr>
            <w:cnfStyle w:val="001000000000" w:firstRow="0" w:lastRow="0" w:firstColumn="1" w:lastColumn="0" w:oddVBand="0" w:evenVBand="0" w:oddHBand="0" w:evenHBand="0" w:firstRowFirstColumn="0" w:firstRowLastColumn="0" w:lastRowFirstColumn="0" w:lastRowLastColumn="0"/>
            <w:tcW w:w="985" w:type="dxa"/>
            <w:vAlign w:val="center"/>
          </w:tcPr>
          <w:p w:rsidR="009675BE" w:rsidRPr="00B00C8D" w:rsidRDefault="009675BE" w:rsidP="00045944">
            <w:pPr>
              <w:pStyle w:val="ContactInfo"/>
              <w:rPr>
                <w:rFonts w:ascii="SVN-Beast" w:hAnsi="SVN-Beast"/>
                <w:sz w:val="24"/>
              </w:rPr>
            </w:pPr>
            <w:r w:rsidRPr="00B00C8D">
              <w:rPr>
                <w:rFonts w:ascii="SVN-Beast" w:hAnsi="SVN-Beast"/>
                <w:sz w:val="24"/>
              </w:rPr>
              <w:t>4</w:t>
            </w:r>
          </w:p>
        </w:tc>
        <w:tc>
          <w:tcPr>
            <w:tcW w:w="6485" w:type="dxa"/>
            <w:vAlign w:val="center"/>
          </w:tcPr>
          <w:p w:rsidR="009675BE" w:rsidRPr="00B00C8D" w:rsidRDefault="009675BE" w:rsidP="00045944">
            <w:pPr>
              <w:pStyle w:val="ContactInfo"/>
              <w:ind w:left="76"/>
              <w:jc w:val="left"/>
              <w:cnfStyle w:val="000000000000" w:firstRow="0" w:lastRow="0" w:firstColumn="0" w:lastColumn="0" w:oddVBand="0" w:evenVBand="0" w:oddHBand="0" w:evenHBand="0" w:firstRowFirstColumn="0" w:firstRowLastColumn="0" w:lastRowFirstColumn="0" w:lastRowLastColumn="0"/>
              <w:rPr>
                <w:rFonts w:ascii="SVN-Beast" w:hAnsi="SVN-Beast"/>
                <w:sz w:val="24"/>
              </w:rPr>
            </w:pPr>
            <w:r>
              <w:rPr>
                <w:rFonts w:ascii="SVN-Beast" w:hAnsi="SVN-Beast"/>
                <w:sz w:val="24"/>
              </w:rPr>
              <w:t>Viết báo cáo</w:t>
            </w:r>
          </w:p>
        </w:tc>
        <w:tc>
          <w:tcPr>
            <w:tcW w:w="2700" w:type="dxa"/>
            <w:vAlign w:val="center"/>
          </w:tcPr>
          <w:p w:rsidR="009675BE" w:rsidRPr="00B00C8D" w:rsidRDefault="009675BE" w:rsidP="001F2043">
            <w:pPr>
              <w:pStyle w:val="ContactInfo"/>
              <w:jc w:val="left"/>
              <w:cnfStyle w:val="000000000000" w:firstRow="0" w:lastRow="0" w:firstColumn="0" w:lastColumn="0" w:oddVBand="0" w:evenVBand="0" w:oddHBand="0" w:evenHBand="0" w:firstRowFirstColumn="0" w:firstRowLastColumn="0" w:lastRowFirstColumn="0" w:lastRowLastColumn="0"/>
              <w:rPr>
                <w:rFonts w:ascii="SVN-Beast" w:hAnsi="SVN-Beast"/>
                <w:sz w:val="24"/>
              </w:rPr>
            </w:pPr>
            <w:r>
              <w:rPr>
                <w:rFonts w:ascii="SVN-Beast" w:hAnsi="SVN-Beast"/>
                <w:sz w:val="24"/>
              </w:rPr>
              <w:t>Hân</w:t>
            </w:r>
          </w:p>
        </w:tc>
      </w:tr>
    </w:tbl>
    <w:p w:rsidR="00086A80" w:rsidRDefault="00086A80" w:rsidP="00C6554A">
      <w:pPr>
        <w:pStyle w:val="Heading1"/>
      </w:pPr>
    </w:p>
    <w:p w:rsidR="00C6554A" w:rsidRDefault="00C971B7" w:rsidP="00C6554A">
      <w:pPr>
        <w:pStyle w:val="Heading1"/>
      </w:pPr>
      <w:r>
        <w:t>Giới thiệu</w:t>
      </w:r>
    </w:p>
    <w:p w:rsidR="00C971B7" w:rsidRDefault="00C971B7" w:rsidP="00086A80">
      <w:pPr>
        <w:pStyle w:val="ListBullet"/>
        <w:numPr>
          <w:ilvl w:val="0"/>
          <w:numId w:val="1"/>
        </w:numPr>
      </w:pPr>
      <w:r w:rsidRPr="00C971B7">
        <w:t>Ứng dụng giúp người dùng dễ dàng quản lý</w:t>
      </w:r>
      <w:r w:rsidR="0035149F">
        <w:t xml:space="preserve"> cửa hàng</w:t>
      </w:r>
      <w:r w:rsidRPr="00C971B7">
        <w:t>, kiểm tra thông tin củ</w:t>
      </w:r>
      <w:r w:rsidR="0035149F">
        <w:t>a các đầu truyện tranh</w:t>
      </w:r>
      <w:r w:rsidRPr="00C971B7">
        <w:t>, tiện lợi trong việc kiểm soát được</w:t>
      </w:r>
      <w:r>
        <w:t xml:space="preserve"> các</w:t>
      </w:r>
      <w:r w:rsidRPr="00C971B7">
        <w:t xml:space="preserve"> sản phẩm của cửa hàng và tiết kiệm được nhiều thời gian</w:t>
      </w:r>
      <w:r w:rsidR="0035149F">
        <w:t>, tính toán</w:t>
      </w:r>
      <w:r>
        <w:t xml:space="preserve"> trong việc mua bán.</w:t>
      </w:r>
    </w:p>
    <w:p w:rsidR="00C971B7" w:rsidRDefault="00C971B7"/>
    <w:p w:rsidR="00C971B7" w:rsidRDefault="00C971B7" w:rsidP="00C971B7">
      <w:pPr>
        <w:pStyle w:val="Heading1"/>
      </w:pPr>
      <w:r>
        <w:t>Mô tả ứng dụng</w:t>
      </w:r>
    </w:p>
    <w:p w:rsidR="005B1458" w:rsidRDefault="00FA77BF" w:rsidP="00086A80">
      <w:pPr>
        <w:pStyle w:val="ListParagraph"/>
        <w:numPr>
          <w:ilvl w:val="0"/>
          <w:numId w:val="23"/>
        </w:numPr>
      </w:pPr>
      <w:r>
        <w:t>Bắt đầu</w:t>
      </w:r>
      <w:r w:rsidR="00DD1CF5">
        <w:t>,</w:t>
      </w:r>
      <w:r>
        <w:t xml:space="preserve"> chương trình sẽ xuất hiện form Login yêu cầu người dùng nhập tài khoản</w:t>
      </w:r>
      <w:r w:rsidR="00DD1CF5">
        <w:t xml:space="preserve"> và mật khẩu</w:t>
      </w:r>
      <w:r>
        <w:t xml:space="preserve"> </w:t>
      </w:r>
      <w:r w:rsidR="00DD1CF5">
        <w:t>hợp lệ sẽ có thể truy cập vào hệ thống. Nếu người dùng chưa có tài khoản thì có thể đăng ký. Nếu nhấn vào exit</w:t>
      </w:r>
      <w:r w:rsidR="009E5D4E">
        <w:t xml:space="preserve"> chương trình sẽ tắt.</w:t>
      </w:r>
    </w:p>
    <w:p w:rsidR="005B1458" w:rsidRDefault="005B1458" w:rsidP="005B1458">
      <w:pPr>
        <w:pStyle w:val="ListParagraph"/>
        <w:ind w:left="0"/>
        <w:jc w:val="center"/>
      </w:pPr>
      <w:r w:rsidRPr="005B1458">
        <w:lastRenderedPageBreak/>
        <w:drawing>
          <wp:inline distT="0" distB="0" distL="0" distR="0" wp14:anchorId="59FB66F2" wp14:editId="227825AC">
            <wp:extent cx="5486400" cy="2743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031"/>
                    <a:stretch/>
                  </pic:blipFill>
                  <pic:spPr bwMode="auto">
                    <a:xfrm>
                      <a:off x="0" y="0"/>
                      <a:ext cx="5486400" cy="2743835"/>
                    </a:xfrm>
                    <a:prstGeom prst="rect">
                      <a:avLst/>
                    </a:prstGeom>
                    <a:ln>
                      <a:noFill/>
                    </a:ln>
                    <a:extLst>
                      <a:ext uri="{53640926-AAD7-44D8-BBD7-CCE9431645EC}">
                        <a14:shadowObscured xmlns:a14="http://schemas.microsoft.com/office/drawing/2010/main"/>
                      </a:ext>
                    </a:extLst>
                  </pic:spPr>
                </pic:pic>
              </a:graphicData>
            </a:graphic>
          </wp:inline>
        </w:drawing>
      </w:r>
    </w:p>
    <w:p w:rsidR="005B1458" w:rsidRDefault="005B1458" w:rsidP="005B1458">
      <w:pPr>
        <w:pStyle w:val="ListParagraph"/>
      </w:pPr>
    </w:p>
    <w:p w:rsidR="00C971B7" w:rsidRDefault="00116B64" w:rsidP="00086A80">
      <w:pPr>
        <w:pStyle w:val="ListParagraph"/>
        <w:numPr>
          <w:ilvl w:val="0"/>
          <w:numId w:val="23"/>
        </w:numPr>
      </w:pPr>
      <w:r>
        <w:t>Sau khi người dùng nhấn vào Register form sẽ chuyển hướng đến form Đăng ký. Người dùng nhập thông tin hợp lệ vào trường để đăng ký tài khoản mới.</w:t>
      </w:r>
    </w:p>
    <w:p w:rsidR="00116B64" w:rsidRDefault="005B1458" w:rsidP="005B1458">
      <w:pPr>
        <w:pStyle w:val="ListParagraph"/>
        <w:ind w:left="0"/>
      </w:pPr>
      <w:r w:rsidRPr="005B1458">
        <w:drawing>
          <wp:inline distT="0" distB="0" distL="0" distR="0" wp14:anchorId="2FB0F727" wp14:editId="147741AD">
            <wp:extent cx="5486400" cy="27247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718"/>
                    <a:stretch/>
                  </pic:blipFill>
                  <pic:spPr bwMode="auto">
                    <a:xfrm>
                      <a:off x="0" y="0"/>
                      <a:ext cx="5486400" cy="2724785"/>
                    </a:xfrm>
                    <a:prstGeom prst="rect">
                      <a:avLst/>
                    </a:prstGeom>
                    <a:ln>
                      <a:noFill/>
                    </a:ln>
                    <a:extLst>
                      <a:ext uri="{53640926-AAD7-44D8-BBD7-CCE9431645EC}">
                        <a14:shadowObscured xmlns:a14="http://schemas.microsoft.com/office/drawing/2010/main"/>
                      </a:ext>
                    </a:extLst>
                  </pic:spPr>
                </pic:pic>
              </a:graphicData>
            </a:graphic>
          </wp:inline>
        </w:drawing>
      </w:r>
    </w:p>
    <w:p w:rsidR="005B1458" w:rsidRPr="00C971B7" w:rsidRDefault="00116B64" w:rsidP="00116B64">
      <w:r>
        <w:br w:type="page"/>
      </w:r>
    </w:p>
    <w:p w:rsidR="00086A80" w:rsidRDefault="00116B64" w:rsidP="00086A80">
      <w:pPr>
        <w:pStyle w:val="ListParagraph"/>
        <w:numPr>
          <w:ilvl w:val="0"/>
          <w:numId w:val="23"/>
        </w:numPr>
      </w:pPr>
      <w:r>
        <w:lastRenderedPageBreak/>
        <w:t>Khi đăng nhập vào hệ thống thành công form Trang chủ xuất hiện cho phép người dùng quản lý các thông tin như: Account, Manga Store, Customer, Staff, Sell. Hoặc đăng xuất khỏi tài khoản hiện tại để trở về form Đăng nhập.</w:t>
      </w:r>
    </w:p>
    <w:p w:rsidR="005B1458" w:rsidRDefault="005B1458" w:rsidP="005B1458">
      <w:pPr>
        <w:pStyle w:val="ListParagraph"/>
        <w:ind w:left="0"/>
      </w:pPr>
      <w:r w:rsidRPr="005B1458">
        <w:drawing>
          <wp:inline distT="0" distB="0" distL="0" distR="0" wp14:anchorId="798BF4D3" wp14:editId="555CDD2A">
            <wp:extent cx="5448300" cy="31864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95"/>
                    <a:stretch/>
                  </pic:blipFill>
                  <pic:spPr bwMode="auto">
                    <a:xfrm>
                      <a:off x="0" y="0"/>
                      <a:ext cx="5448300" cy="3186430"/>
                    </a:xfrm>
                    <a:prstGeom prst="rect">
                      <a:avLst/>
                    </a:prstGeom>
                    <a:ln>
                      <a:noFill/>
                    </a:ln>
                    <a:extLst>
                      <a:ext uri="{53640926-AAD7-44D8-BBD7-CCE9431645EC}">
                        <a14:shadowObscured xmlns:a14="http://schemas.microsoft.com/office/drawing/2010/main"/>
                      </a:ext>
                    </a:extLst>
                  </pic:spPr>
                </pic:pic>
              </a:graphicData>
            </a:graphic>
          </wp:inline>
        </w:drawing>
      </w:r>
    </w:p>
    <w:p w:rsidR="00C971B7" w:rsidRDefault="009A30A3" w:rsidP="002F3C2C">
      <w:pPr>
        <w:pStyle w:val="ListParagraph"/>
        <w:numPr>
          <w:ilvl w:val="0"/>
          <w:numId w:val="23"/>
        </w:numPr>
      </w:pPr>
      <w:r>
        <w:t>Tại form Quản lý tài khoản (Account), người dùng chỉ có thể thay đổi mật khẩu của tài khoản hoặc xóa vĩnh viễn tài khoản đó. Button Search giúp người dùng tìm kiếm tài khoản đã tạo theo Username và hiển thị kết quả tìm kiếm lên DataGridView.</w:t>
      </w:r>
    </w:p>
    <w:p w:rsidR="002E7A81" w:rsidRDefault="005B1458" w:rsidP="005B1458">
      <w:pPr>
        <w:pStyle w:val="ListParagraph"/>
        <w:ind w:left="0"/>
      </w:pPr>
      <w:r w:rsidRPr="005B1458">
        <w:drawing>
          <wp:inline distT="0" distB="0" distL="0" distR="0" wp14:anchorId="11874E97" wp14:editId="443B347D">
            <wp:extent cx="5486400" cy="24434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443480"/>
                    </a:xfrm>
                    <a:prstGeom prst="rect">
                      <a:avLst/>
                    </a:prstGeom>
                  </pic:spPr>
                </pic:pic>
              </a:graphicData>
            </a:graphic>
          </wp:inline>
        </w:drawing>
      </w:r>
    </w:p>
    <w:p w:rsidR="005B1458" w:rsidRDefault="002E7A81" w:rsidP="002E7A81">
      <w:r>
        <w:br w:type="page"/>
      </w:r>
    </w:p>
    <w:p w:rsidR="0027596B" w:rsidRDefault="002E7A81" w:rsidP="00E9742A">
      <w:pPr>
        <w:pStyle w:val="ListParagraph"/>
        <w:numPr>
          <w:ilvl w:val="0"/>
          <w:numId w:val="23"/>
        </w:numPr>
      </w:pPr>
      <w:r>
        <w:lastRenderedPageBreak/>
        <w:t xml:space="preserve">Tại form Cửa hàng manga (Manga Store), người dùng có thể quản lý các thông tin chi tiết của truyện tranh như: </w:t>
      </w:r>
    </w:p>
    <w:p w:rsidR="0027596B" w:rsidRDefault="002E7A81" w:rsidP="0027596B">
      <w:pPr>
        <w:pStyle w:val="ListParagraph"/>
      </w:pPr>
      <w:r>
        <w:t xml:space="preserve">Tên, tác giả, thể loại, loại bìa, phiên bản, nhà xuất bản, giá tiền và số lượng hiện có trong kho của cửa hàng. </w:t>
      </w:r>
    </w:p>
    <w:p w:rsidR="0027596B" w:rsidRDefault="002E7A81" w:rsidP="0027596B">
      <w:pPr>
        <w:pStyle w:val="ListParagraph"/>
      </w:pPr>
      <w:r>
        <w:t>Người dùng được phép sử dụng các chứ</w:t>
      </w:r>
      <w:r w:rsidR="0027596B">
        <w:t xml:space="preserve">c năng như </w:t>
      </w:r>
    </w:p>
    <w:p w:rsidR="0027596B" w:rsidRDefault="0027596B" w:rsidP="0027596B">
      <w:pPr>
        <w:pStyle w:val="ListParagraph"/>
        <w:numPr>
          <w:ilvl w:val="0"/>
          <w:numId w:val="27"/>
        </w:numPr>
      </w:pPr>
      <w:r>
        <w:t>Thêm</w:t>
      </w:r>
    </w:p>
    <w:p w:rsidR="0027596B" w:rsidRDefault="0027596B" w:rsidP="0027596B">
      <w:pPr>
        <w:pStyle w:val="ListParagraph"/>
        <w:numPr>
          <w:ilvl w:val="0"/>
          <w:numId w:val="27"/>
        </w:numPr>
      </w:pPr>
      <w:r>
        <w:t>Xóa</w:t>
      </w:r>
    </w:p>
    <w:p w:rsidR="0027596B" w:rsidRDefault="0027596B" w:rsidP="0027596B">
      <w:pPr>
        <w:pStyle w:val="ListParagraph"/>
        <w:numPr>
          <w:ilvl w:val="0"/>
          <w:numId w:val="27"/>
        </w:numPr>
      </w:pPr>
      <w:r>
        <w:t>S</w:t>
      </w:r>
      <w:r w:rsidR="002E7A81">
        <w:t xml:space="preserve">ửa </w:t>
      </w:r>
    </w:p>
    <w:p w:rsidR="0027596B" w:rsidRDefault="002E7A81" w:rsidP="0027596B">
      <w:pPr>
        <w:pStyle w:val="ListParagraph"/>
        <w:numPr>
          <w:ilvl w:val="0"/>
          <w:numId w:val="27"/>
        </w:numPr>
      </w:pPr>
      <w:r>
        <w:t xml:space="preserve">thông tin của truyện tranh. </w:t>
      </w:r>
    </w:p>
    <w:p w:rsidR="0027596B" w:rsidRDefault="002E7A81" w:rsidP="0027596B">
      <w:pPr>
        <w:pStyle w:val="ListParagraph"/>
        <w:numPr>
          <w:ilvl w:val="0"/>
          <w:numId w:val="27"/>
        </w:numPr>
      </w:pPr>
      <w:r>
        <w:t>Refresh để làm mới lại các textbox và dữ liệu trên datagridview</w:t>
      </w:r>
      <w:r w:rsidR="0027596B">
        <w:t xml:space="preserve">. </w:t>
      </w:r>
    </w:p>
    <w:p w:rsidR="0027596B" w:rsidRDefault="0027596B" w:rsidP="0027596B">
      <w:pPr>
        <w:pStyle w:val="ListParagraph"/>
        <w:numPr>
          <w:ilvl w:val="0"/>
          <w:numId w:val="27"/>
        </w:numPr>
      </w:pPr>
      <w:r>
        <w:t xml:space="preserve">Search – người dùng tìm kiếm chi tiết một truyện tranh theo tên truyện và kết quả được hiện thị lên bảng. </w:t>
      </w:r>
    </w:p>
    <w:p w:rsidR="00C971B7" w:rsidRDefault="0027596B" w:rsidP="0027596B">
      <w:pPr>
        <w:pStyle w:val="ListParagraph"/>
        <w:numPr>
          <w:ilvl w:val="0"/>
          <w:numId w:val="27"/>
        </w:numPr>
      </w:pPr>
      <w:r>
        <w:t>Exit – trở về trang chủ trước đó và đóng form hiện tại.</w:t>
      </w:r>
    </w:p>
    <w:p w:rsidR="0027596B" w:rsidRDefault="005B1458" w:rsidP="005B1458">
      <w:pPr>
        <w:pStyle w:val="ListParagraph"/>
        <w:ind w:left="0"/>
      </w:pPr>
      <w:r w:rsidRPr="005B1458">
        <w:drawing>
          <wp:inline distT="0" distB="0" distL="0" distR="0" wp14:anchorId="30A9C332" wp14:editId="7C75B2E0">
            <wp:extent cx="5486400" cy="24517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88" b="-1"/>
                    <a:stretch/>
                  </pic:blipFill>
                  <pic:spPr bwMode="auto">
                    <a:xfrm>
                      <a:off x="0" y="0"/>
                      <a:ext cx="5486400" cy="2451735"/>
                    </a:xfrm>
                    <a:prstGeom prst="rect">
                      <a:avLst/>
                    </a:prstGeom>
                    <a:ln>
                      <a:noFill/>
                    </a:ln>
                    <a:extLst>
                      <a:ext uri="{53640926-AAD7-44D8-BBD7-CCE9431645EC}">
                        <a14:shadowObscured xmlns:a14="http://schemas.microsoft.com/office/drawing/2010/main"/>
                      </a:ext>
                    </a:extLst>
                  </pic:spPr>
                </pic:pic>
              </a:graphicData>
            </a:graphic>
          </wp:inline>
        </w:drawing>
      </w:r>
    </w:p>
    <w:p w:rsidR="005B1458" w:rsidRPr="00C971B7" w:rsidRDefault="0027596B" w:rsidP="0027596B">
      <w:r>
        <w:br w:type="page"/>
      </w:r>
    </w:p>
    <w:p w:rsidR="0027596B" w:rsidRDefault="0027596B" w:rsidP="0027596B">
      <w:pPr>
        <w:pStyle w:val="ListParagraph"/>
        <w:numPr>
          <w:ilvl w:val="0"/>
          <w:numId w:val="23"/>
        </w:numPr>
      </w:pPr>
      <w:r>
        <w:lastRenderedPageBreak/>
        <w:t>Tại form</w:t>
      </w:r>
      <w:r>
        <w:t xml:space="preserve"> Khách hàng</w:t>
      </w:r>
      <w:r>
        <w:t xml:space="preserve"> (</w:t>
      </w:r>
      <w:r>
        <w:t>Customer</w:t>
      </w:r>
      <w:r>
        <w:t>), người dùng có thể quản lý các thông tin</w:t>
      </w:r>
      <w:r>
        <w:t xml:space="preserve"> của khách hàng đã đăng ký tại của hàng</w:t>
      </w:r>
      <w:r>
        <w:t xml:space="preserve">: </w:t>
      </w:r>
      <w:r>
        <w:t>Tên, giới tính, ngày sinh, địa chỉ, điện thoại.</w:t>
      </w:r>
    </w:p>
    <w:p w:rsidR="0027596B" w:rsidRDefault="0027596B" w:rsidP="0027596B">
      <w:pPr>
        <w:pStyle w:val="ListParagraph"/>
      </w:pPr>
      <w:r>
        <w:t>Có các chức năng:</w:t>
      </w:r>
    </w:p>
    <w:p w:rsidR="0027596B" w:rsidRDefault="0027596B" w:rsidP="0027596B">
      <w:pPr>
        <w:pStyle w:val="ListParagraph"/>
        <w:numPr>
          <w:ilvl w:val="0"/>
          <w:numId w:val="28"/>
        </w:numPr>
      </w:pPr>
      <w:r>
        <w:t>Add: Thêm thông tin khách hàng mới.</w:t>
      </w:r>
    </w:p>
    <w:p w:rsidR="0027596B" w:rsidRDefault="0027596B" w:rsidP="0027596B">
      <w:pPr>
        <w:pStyle w:val="ListParagraph"/>
        <w:numPr>
          <w:ilvl w:val="0"/>
          <w:numId w:val="28"/>
        </w:numPr>
      </w:pPr>
      <w:r>
        <w:t>Edit: Chỉnh sửa thông tin và cập nhật lại trên bảng.</w:t>
      </w:r>
    </w:p>
    <w:p w:rsidR="0027596B" w:rsidRDefault="0027596B" w:rsidP="0027596B">
      <w:pPr>
        <w:pStyle w:val="ListParagraph"/>
        <w:numPr>
          <w:ilvl w:val="0"/>
          <w:numId w:val="28"/>
        </w:numPr>
      </w:pPr>
      <w:r>
        <w:t>Delete: Xóa thông tin khách hàng.</w:t>
      </w:r>
    </w:p>
    <w:p w:rsidR="0027596B" w:rsidRDefault="0027596B" w:rsidP="0027596B">
      <w:pPr>
        <w:pStyle w:val="ListParagraph"/>
        <w:numPr>
          <w:ilvl w:val="0"/>
          <w:numId w:val="28"/>
        </w:numPr>
      </w:pPr>
      <w:r>
        <w:t xml:space="preserve">Refresh: Làm mới lại các textbox </w:t>
      </w:r>
      <w:r w:rsidR="00093E92">
        <w:t>và bảng hiện thị.</w:t>
      </w:r>
    </w:p>
    <w:p w:rsidR="00093E92" w:rsidRDefault="00093E92" w:rsidP="0027596B">
      <w:pPr>
        <w:pStyle w:val="ListParagraph"/>
        <w:numPr>
          <w:ilvl w:val="0"/>
          <w:numId w:val="28"/>
        </w:numPr>
      </w:pPr>
      <w:r>
        <w:t>Search: Tìm kiếm thông tin khách hàng bằng số điện thoại.</w:t>
      </w:r>
    </w:p>
    <w:p w:rsidR="00093E92" w:rsidRDefault="00093E92" w:rsidP="0027596B">
      <w:pPr>
        <w:pStyle w:val="ListParagraph"/>
        <w:numPr>
          <w:ilvl w:val="0"/>
          <w:numId w:val="28"/>
        </w:numPr>
      </w:pPr>
      <w:r>
        <w:t>Exit: Thoát khỏi form hiện tại và trở về form trang chủ trước đó.</w:t>
      </w:r>
    </w:p>
    <w:p w:rsidR="00347C4B" w:rsidRDefault="007427B3" w:rsidP="007427B3">
      <w:pPr>
        <w:pStyle w:val="ListParagraph"/>
        <w:ind w:left="0"/>
      </w:pPr>
      <w:r w:rsidRPr="007427B3">
        <w:drawing>
          <wp:inline distT="0" distB="0" distL="0" distR="0" wp14:anchorId="20AF019F" wp14:editId="7F0E9A0E">
            <wp:extent cx="5486400" cy="34169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416935"/>
                    </a:xfrm>
                    <a:prstGeom prst="rect">
                      <a:avLst/>
                    </a:prstGeom>
                  </pic:spPr>
                </pic:pic>
              </a:graphicData>
            </a:graphic>
          </wp:inline>
        </w:drawing>
      </w:r>
    </w:p>
    <w:p w:rsidR="007427B3" w:rsidRDefault="00347C4B" w:rsidP="00347C4B">
      <w:r>
        <w:br w:type="page"/>
      </w:r>
    </w:p>
    <w:p w:rsidR="00347C4B" w:rsidRDefault="00347C4B" w:rsidP="00347C4B">
      <w:pPr>
        <w:pStyle w:val="ListParagraph"/>
        <w:numPr>
          <w:ilvl w:val="0"/>
          <w:numId w:val="23"/>
        </w:numPr>
      </w:pPr>
      <w:r>
        <w:lastRenderedPageBreak/>
        <w:t>Tại form</w:t>
      </w:r>
      <w:r>
        <w:t xml:space="preserve"> Nhân viên</w:t>
      </w:r>
      <w:r>
        <w:t xml:space="preserve"> (</w:t>
      </w:r>
      <w:r>
        <w:t>Staff</w:t>
      </w:r>
      <w:r>
        <w:t>), người dùng có thể quản lý các thông tin của khách hàng đã đăng ký tại của hàng: Tên, giới tính, ngày sinh, địa chỉ, điện thoại.</w:t>
      </w:r>
    </w:p>
    <w:p w:rsidR="00347C4B" w:rsidRDefault="00347C4B" w:rsidP="00347C4B">
      <w:pPr>
        <w:pStyle w:val="ListParagraph"/>
      </w:pPr>
      <w:r>
        <w:t>Có các chức năng:</w:t>
      </w:r>
    </w:p>
    <w:p w:rsidR="00347C4B" w:rsidRDefault="00347C4B" w:rsidP="00347C4B">
      <w:pPr>
        <w:pStyle w:val="ListParagraph"/>
        <w:numPr>
          <w:ilvl w:val="0"/>
          <w:numId w:val="28"/>
        </w:numPr>
      </w:pPr>
      <w:r>
        <w:t>Add: Thêm thông tin</w:t>
      </w:r>
      <w:r w:rsidR="00DB697E">
        <w:t xml:space="preserve"> nhân viên</w:t>
      </w:r>
      <w:r>
        <w:t xml:space="preserve"> mới.</w:t>
      </w:r>
    </w:p>
    <w:p w:rsidR="00347C4B" w:rsidRDefault="00347C4B" w:rsidP="00347C4B">
      <w:pPr>
        <w:pStyle w:val="ListParagraph"/>
        <w:numPr>
          <w:ilvl w:val="0"/>
          <w:numId w:val="28"/>
        </w:numPr>
      </w:pPr>
      <w:r>
        <w:t>Edit: Chỉnh sửa thông tin và cập nhật lại trên bảng.</w:t>
      </w:r>
    </w:p>
    <w:p w:rsidR="00347C4B" w:rsidRDefault="00347C4B" w:rsidP="00347C4B">
      <w:pPr>
        <w:pStyle w:val="ListParagraph"/>
        <w:numPr>
          <w:ilvl w:val="0"/>
          <w:numId w:val="28"/>
        </w:numPr>
      </w:pPr>
      <w:r>
        <w:t>Delete: Xóa thông tin</w:t>
      </w:r>
      <w:r w:rsidR="00DB697E">
        <w:t xml:space="preserve"> nhân viên</w:t>
      </w:r>
      <w:r>
        <w:t>.</w:t>
      </w:r>
    </w:p>
    <w:p w:rsidR="00347C4B" w:rsidRDefault="00347C4B" w:rsidP="00347C4B">
      <w:pPr>
        <w:pStyle w:val="ListParagraph"/>
        <w:numPr>
          <w:ilvl w:val="0"/>
          <w:numId w:val="28"/>
        </w:numPr>
      </w:pPr>
      <w:r>
        <w:t>Refresh: Làm mới lại các textbox và bảng hi</w:t>
      </w:r>
      <w:r w:rsidR="00DB697E">
        <w:t>ể</w:t>
      </w:r>
      <w:r>
        <w:t>n thị.</w:t>
      </w:r>
    </w:p>
    <w:p w:rsidR="00347C4B" w:rsidRDefault="00347C4B" w:rsidP="00347C4B">
      <w:pPr>
        <w:pStyle w:val="ListParagraph"/>
        <w:numPr>
          <w:ilvl w:val="0"/>
          <w:numId w:val="28"/>
        </w:numPr>
      </w:pPr>
      <w:r>
        <w:t>Search: Tìm kiếm thông tin</w:t>
      </w:r>
      <w:r w:rsidR="00DB697E">
        <w:t xml:space="preserve"> nhân viên</w:t>
      </w:r>
      <w:r>
        <w:t xml:space="preserve"> bằng số điện thoại.</w:t>
      </w:r>
    </w:p>
    <w:p w:rsidR="00C72206" w:rsidRDefault="00347C4B" w:rsidP="00347C4B">
      <w:pPr>
        <w:pStyle w:val="ListParagraph"/>
        <w:numPr>
          <w:ilvl w:val="0"/>
          <w:numId w:val="28"/>
        </w:numPr>
      </w:pPr>
      <w:r>
        <w:t>Exit: Thoát khỏi form hiện tại và trở về form trang chủ trước đó.</w:t>
      </w:r>
    </w:p>
    <w:p w:rsidR="00DB697E" w:rsidRDefault="007427B3" w:rsidP="00DC0213">
      <w:pPr>
        <w:pStyle w:val="ListParagraph"/>
        <w:ind w:left="0"/>
      </w:pPr>
      <w:r w:rsidRPr="007427B3">
        <w:drawing>
          <wp:inline distT="0" distB="0" distL="0" distR="0" wp14:anchorId="5207EF7E" wp14:editId="51389608">
            <wp:extent cx="5486400" cy="34626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462655"/>
                    </a:xfrm>
                    <a:prstGeom prst="rect">
                      <a:avLst/>
                    </a:prstGeom>
                  </pic:spPr>
                </pic:pic>
              </a:graphicData>
            </a:graphic>
          </wp:inline>
        </w:drawing>
      </w:r>
    </w:p>
    <w:p w:rsidR="007427B3" w:rsidRPr="00C971B7" w:rsidRDefault="00DB697E" w:rsidP="00DB697E">
      <w:r>
        <w:br w:type="page"/>
      </w:r>
    </w:p>
    <w:p w:rsidR="004D380C" w:rsidRDefault="00DB697E" w:rsidP="001F127C">
      <w:pPr>
        <w:pStyle w:val="ListParagraph"/>
        <w:numPr>
          <w:ilvl w:val="0"/>
          <w:numId w:val="23"/>
        </w:numPr>
      </w:pPr>
      <w:r>
        <w:lastRenderedPageBreak/>
        <w:t>Tại form</w:t>
      </w:r>
      <w:r>
        <w:t xml:space="preserve"> Bán hàng</w:t>
      </w:r>
      <w:r>
        <w:t xml:space="preserve"> (S</w:t>
      </w:r>
      <w:r>
        <w:t>ell</w:t>
      </w:r>
      <w:r>
        <w:t>), ngườ</w:t>
      </w:r>
      <w:r>
        <w:t>i dùng dễ dàng truy xuấ</w:t>
      </w:r>
      <w:r w:rsidR="00A05A56">
        <w:t xml:space="preserve">t thông tin khách hàng, </w:t>
      </w:r>
      <w:r>
        <w:t>kho và quả</w:t>
      </w:r>
      <w:r w:rsidR="004D380C">
        <w:t>n lý các thông tin.</w:t>
      </w:r>
    </w:p>
    <w:p w:rsidR="00DB697E" w:rsidRDefault="00DB697E" w:rsidP="004D380C">
      <w:pPr>
        <w:pStyle w:val="ListParagraph"/>
      </w:pPr>
      <w:r>
        <w:t>Có các chức năng:</w:t>
      </w:r>
    </w:p>
    <w:p w:rsidR="00DB697E" w:rsidRDefault="00DB697E" w:rsidP="00DB697E">
      <w:pPr>
        <w:pStyle w:val="ListParagraph"/>
        <w:numPr>
          <w:ilvl w:val="0"/>
          <w:numId w:val="28"/>
        </w:numPr>
      </w:pPr>
      <w:r>
        <w:t xml:space="preserve">Add: Thêm </w:t>
      </w:r>
      <w:r w:rsidR="001E3AB1">
        <w:t>sách được bán</w:t>
      </w:r>
      <w:r>
        <w:t xml:space="preserve"> mới</w:t>
      </w:r>
      <w:r w:rsidR="001E3AB1">
        <w:t xml:space="preserve"> và trừ số lượng sách có trong kho</w:t>
      </w:r>
      <w:r>
        <w:t>.</w:t>
      </w:r>
    </w:p>
    <w:p w:rsidR="00DB697E" w:rsidRDefault="00DB697E" w:rsidP="00DB697E">
      <w:pPr>
        <w:pStyle w:val="ListParagraph"/>
        <w:numPr>
          <w:ilvl w:val="0"/>
          <w:numId w:val="28"/>
        </w:numPr>
      </w:pPr>
      <w:r>
        <w:t>Edit: Chỉnh sửa thông tin và cập nhật lại trên bảng.</w:t>
      </w:r>
    </w:p>
    <w:p w:rsidR="00DB697E" w:rsidRDefault="00DB697E" w:rsidP="00DB697E">
      <w:pPr>
        <w:pStyle w:val="ListParagraph"/>
        <w:numPr>
          <w:ilvl w:val="0"/>
          <w:numId w:val="28"/>
        </w:numPr>
      </w:pPr>
      <w:r>
        <w:t>Delete: Xóa</w:t>
      </w:r>
      <w:r w:rsidR="001E3AB1">
        <w:t xml:space="preserve"> sách và số lượng sách được trả lại kho</w:t>
      </w:r>
      <w:r>
        <w:t>.</w:t>
      </w:r>
    </w:p>
    <w:p w:rsidR="00DB697E" w:rsidRDefault="00DB697E" w:rsidP="00DB697E">
      <w:pPr>
        <w:pStyle w:val="ListParagraph"/>
        <w:numPr>
          <w:ilvl w:val="0"/>
          <w:numId w:val="28"/>
        </w:numPr>
      </w:pPr>
      <w:r>
        <w:t>Refresh: Làm mới lạ</w:t>
      </w:r>
      <w:r w:rsidR="001E3AB1">
        <w:t>i các textbox.</w:t>
      </w:r>
    </w:p>
    <w:p w:rsidR="001E3AB1" w:rsidRDefault="001E3AB1" w:rsidP="00DB697E">
      <w:pPr>
        <w:pStyle w:val="ListParagraph"/>
        <w:numPr>
          <w:ilvl w:val="0"/>
          <w:numId w:val="28"/>
        </w:numPr>
      </w:pPr>
      <w:r>
        <w:t>Checkbox: tích khi khách hàng là thành viên của cửa hàng.</w:t>
      </w:r>
    </w:p>
    <w:p w:rsidR="00DB697E" w:rsidRDefault="00DB697E" w:rsidP="00DB697E">
      <w:pPr>
        <w:pStyle w:val="ListParagraph"/>
        <w:numPr>
          <w:ilvl w:val="0"/>
          <w:numId w:val="28"/>
        </w:numPr>
      </w:pPr>
      <w:r>
        <w:t>Search</w:t>
      </w:r>
      <w:r w:rsidR="001E3AB1">
        <w:t xml:space="preserve"> (Customer)</w:t>
      </w:r>
      <w:r>
        <w:t>: Tìm kiếm thông tin</w:t>
      </w:r>
      <w:r w:rsidR="001E3AB1">
        <w:t xml:space="preserve"> khách hàng</w:t>
      </w:r>
      <w:r>
        <w:t xml:space="preserve"> bằng số điện thoại.</w:t>
      </w:r>
    </w:p>
    <w:p w:rsidR="001E3AB1" w:rsidRDefault="001E3AB1" w:rsidP="00DB697E">
      <w:pPr>
        <w:pStyle w:val="ListParagraph"/>
        <w:numPr>
          <w:ilvl w:val="0"/>
          <w:numId w:val="28"/>
        </w:numPr>
      </w:pPr>
      <w:r>
        <w:t>Search (MangaStore): Tìm kiếm truyện theo tên.</w:t>
      </w:r>
    </w:p>
    <w:p w:rsidR="001E3AB1" w:rsidRDefault="001E3AB1" w:rsidP="00DB697E">
      <w:pPr>
        <w:pStyle w:val="ListParagraph"/>
        <w:numPr>
          <w:ilvl w:val="0"/>
          <w:numId w:val="28"/>
        </w:numPr>
      </w:pPr>
      <w:r>
        <w:t>Textbox Price: Tính tiền cần phải trả theo số lượng truyện đã mua.</w:t>
      </w:r>
    </w:p>
    <w:p w:rsidR="001E3AB1" w:rsidRDefault="001E3AB1" w:rsidP="00DB697E">
      <w:pPr>
        <w:pStyle w:val="ListParagraph"/>
        <w:numPr>
          <w:ilvl w:val="0"/>
          <w:numId w:val="28"/>
        </w:numPr>
      </w:pPr>
      <w:r>
        <w:t>Total Price: Tính tổng tiền cần phải thanh toán từ bảng.</w:t>
      </w:r>
    </w:p>
    <w:p w:rsidR="001E3AB1" w:rsidRDefault="001E3AB1" w:rsidP="00DB697E">
      <w:pPr>
        <w:pStyle w:val="ListParagraph"/>
        <w:numPr>
          <w:ilvl w:val="0"/>
          <w:numId w:val="28"/>
        </w:numPr>
      </w:pPr>
      <w:r>
        <w:t>Pay: Chuyển hướng đến form thanh toán.</w:t>
      </w:r>
    </w:p>
    <w:p w:rsidR="00DB697E" w:rsidRDefault="00DB697E" w:rsidP="00DB697E">
      <w:pPr>
        <w:pStyle w:val="ListParagraph"/>
        <w:numPr>
          <w:ilvl w:val="0"/>
          <w:numId w:val="28"/>
        </w:numPr>
      </w:pPr>
      <w:r>
        <w:t>Exit: Thoát khỏi form hiện tại và trở về form trang chủ trước đó.</w:t>
      </w:r>
    </w:p>
    <w:p w:rsidR="004D380C" w:rsidRDefault="00DC0213" w:rsidP="00DC0213">
      <w:pPr>
        <w:pStyle w:val="ListParagraph"/>
        <w:ind w:left="0"/>
      </w:pPr>
      <w:r w:rsidRPr="00DC0213">
        <w:drawing>
          <wp:inline distT="0" distB="0" distL="0" distR="0" wp14:anchorId="3E5D228C" wp14:editId="0D37AC11">
            <wp:extent cx="5486400" cy="30822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082290"/>
                    </a:xfrm>
                    <a:prstGeom prst="rect">
                      <a:avLst/>
                    </a:prstGeom>
                  </pic:spPr>
                </pic:pic>
              </a:graphicData>
            </a:graphic>
          </wp:inline>
        </w:drawing>
      </w:r>
    </w:p>
    <w:p w:rsidR="00DC0213" w:rsidRPr="00C971B7" w:rsidRDefault="004D380C" w:rsidP="004D380C">
      <w:r>
        <w:br w:type="page"/>
      </w:r>
    </w:p>
    <w:p w:rsidR="00086A80" w:rsidRDefault="00A05A56" w:rsidP="0027596B">
      <w:pPr>
        <w:pStyle w:val="ListParagraph"/>
        <w:numPr>
          <w:ilvl w:val="0"/>
          <w:numId w:val="23"/>
        </w:numPr>
      </w:pPr>
      <w:r>
        <w:lastRenderedPageBreak/>
        <w:t>Thanh toán (Payment):</w:t>
      </w:r>
    </w:p>
    <w:p w:rsidR="00A05A56" w:rsidRDefault="00A05A56" w:rsidP="00A05A56">
      <w:pPr>
        <w:pStyle w:val="ListParagraph"/>
        <w:numPr>
          <w:ilvl w:val="0"/>
          <w:numId w:val="29"/>
        </w:numPr>
      </w:pPr>
      <w:r>
        <w:t>Textbox Total price: hiển thị tổng giá trị đơn hàng cần phải trả.</w:t>
      </w:r>
    </w:p>
    <w:p w:rsidR="00A05A56" w:rsidRDefault="00115D70" w:rsidP="00A05A56">
      <w:pPr>
        <w:pStyle w:val="ListParagraph"/>
        <w:numPr>
          <w:ilvl w:val="0"/>
          <w:numId w:val="29"/>
        </w:numPr>
      </w:pPr>
      <w:r>
        <w:t>Textbox Money received: Nhập số tiền nhận từ khách.</w:t>
      </w:r>
    </w:p>
    <w:p w:rsidR="00115D70" w:rsidRDefault="00115D70" w:rsidP="00A05A56">
      <w:pPr>
        <w:pStyle w:val="ListParagraph"/>
        <w:numPr>
          <w:ilvl w:val="0"/>
          <w:numId w:val="29"/>
        </w:numPr>
      </w:pPr>
      <w:r>
        <w:t>Textbox Excess cash: Hiển thị số tiền thừa cần phải trả khách (nếu có).</w:t>
      </w:r>
    </w:p>
    <w:p w:rsidR="00115D70" w:rsidRDefault="00115D70" w:rsidP="00A05A56">
      <w:pPr>
        <w:pStyle w:val="ListParagraph"/>
        <w:numPr>
          <w:ilvl w:val="0"/>
          <w:numId w:val="29"/>
        </w:numPr>
      </w:pPr>
      <w:r>
        <w:t>Clear: Làm mới các textbox.</w:t>
      </w:r>
    </w:p>
    <w:p w:rsidR="00115D70" w:rsidRDefault="00115D70" w:rsidP="00A05A56">
      <w:pPr>
        <w:pStyle w:val="ListParagraph"/>
        <w:numPr>
          <w:ilvl w:val="0"/>
          <w:numId w:val="29"/>
        </w:numPr>
      </w:pPr>
      <w:r>
        <w:t>Invoice: Thông báo thanh toán thành công, xuất hóa đơn và xóa dữ liệu cũ đã thanh toán.</w:t>
      </w:r>
    </w:p>
    <w:p w:rsidR="00115D70" w:rsidRDefault="00115D70" w:rsidP="00A05A56">
      <w:pPr>
        <w:pStyle w:val="ListParagraph"/>
        <w:numPr>
          <w:ilvl w:val="0"/>
          <w:numId w:val="29"/>
        </w:numPr>
      </w:pPr>
      <w:r>
        <w:t>Close: Đóng form hiện tại.</w:t>
      </w:r>
    </w:p>
    <w:p w:rsidR="00F152FD" w:rsidRDefault="00DC0213" w:rsidP="009675BE">
      <w:pPr>
        <w:pStyle w:val="ListParagraph"/>
        <w:ind w:left="0"/>
      </w:pPr>
      <w:r w:rsidRPr="00DC0213">
        <w:drawing>
          <wp:inline distT="0" distB="0" distL="0" distR="0" wp14:anchorId="06F7818D" wp14:editId="093EFDA6">
            <wp:extent cx="5486400" cy="26841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684145"/>
                    </a:xfrm>
                    <a:prstGeom prst="rect">
                      <a:avLst/>
                    </a:prstGeom>
                  </pic:spPr>
                </pic:pic>
              </a:graphicData>
            </a:graphic>
          </wp:inline>
        </w:drawing>
      </w:r>
    </w:p>
    <w:p w:rsidR="00AD2387" w:rsidRDefault="00547991" w:rsidP="00AD2387">
      <w:pPr>
        <w:pStyle w:val="Heading1"/>
      </w:pPr>
      <w:r>
        <w:t>Những hạn chế và vấn đề chưa thể giải quyết</w:t>
      </w:r>
    </w:p>
    <w:p w:rsidR="00AD2387" w:rsidRDefault="002029EB" w:rsidP="00A74E67">
      <w:pPr>
        <w:pStyle w:val="ListParagraph"/>
        <w:numPr>
          <w:ilvl w:val="0"/>
          <w:numId w:val="24"/>
        </w:numPr>
      </w:pPr>
      <w:r>
        <w:t>Chưa thể sử dụng Report</w:t>
      </w:r>
      <w:r w:rsidR="009675BE">
        <w:t xml:space="preserve"> để xuất hóa đơn thanh toán.</w:t>
      </w:r>
    </w:p>
    <w:p w:rsidR="009675BE" w:rsidRPr="00F231F6" w:rsidRDefault="009675BE" w:rsidP="00A74E67">
      <w:pPr>
        <w:pStyle w:val="ListParagraph"/>
        <w:numPr>
          <w:ilvl w:val="0"/>
          <w:numId w:val="24"/>
        </w:numPr>
      </w:pPr>
      <w:r>
        <w:t>Chưa giải quyết được tính giá tiền khi chỉnh sửa số lượng.</w:t>
      </w:r>
    </w:p>
    <w:sectPr w:rsidR="009675BE" w:rsidRPr="00F231F6">
      <w:footerReference w:type="default" r:id="rId1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128D" w:rsidRDefault="0029128D" w:rsidP="00C6554A">
      <w:pPr>
        <w:spacing w:before="0" w:after="0" w:line="240" w:lineRule="auto"/>
      </w:pPr>
      <w:r>
        <w:separator/>
      </w:r>
    </w:p>
  </w:endnote>
  <w:endnote w:type="continuationSeparator" w:id="0">
    <w:p w:rsidR="0029128D" w:rsidRDefault="0029128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altName w:val="Bahnschrift Light"/>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VN-Beast">
    <w:panose1 w:val="02040603050506020204"/>
    <w:charset w:val="00"/>
    <w:family w:val="roman"/>
    <w:pitch w:val="variable"/>
    <w:sig w:usb0="A000000F" w:usb1="00000000" w:usb2="00000000" w:usb3="00000000" w:csb0="00000001" w:csb1="00000000"/>
  </w:font>
  <w:font w:name="SVN-Sansation">
    <w:panose1 w:val="02040603050506020204"/>
    <w:charset w:val="00"/>
    <w:family w:val="roman"/>
    <w:pitch w:val="variable"/>
    <w:sig w:usb0="A000000F" w:usb1="00000008"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0C8D" w:rsidRDefault="00B00C8D">
    <w:pPr>
      <w:pStyle w:val="Footer"/>
    </w:pPr>
    <w:r>
      <w:t xml:space="preserve">Page </w:t>
    </w:r>
    <w:r>
      <w:fldChar w:fldCharType="begin"/>
    </w:r>
    <w:r>
      <w:instrText xml:space="preserve"> PAGE  \* Arabic  \* MERGEFORMAT </w:instrText>
    </w:r>
    <w:r>
      <w:fldChar w:fldCharType="separate"/>
    </w:r>
    <w:r w:rsidR="005B0C64">
      <w:rPr>
        <w:noProof/>
      </w:rPr>
      <w:t>8</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128D" w:rsidRDefault="0029128D" w:rsidP="00C6554A">
      <w:pPr>
        <w:spacing w:before="0" w:after="0" w:line="240" w:lineRule="auto"/>
      </w:pPr>
      <w:r>
        <w:separator/>
      </w:r>
    </w:p>
  </w:footnote>
  <w:footnote w:type="continuationSeparator" w:id="0">
    <w:p w:rsidR="0029128D" w:rsidRDefault="0029128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59E1CED"/>
    <w:multiLevelType w:val="hybridMultilevel"/>
    <w:tmpl w:val="0F06D2E4"/>
    <w:lvl w:ilvl="0" w:tplc="751888E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6505E7"/>
    <w:multiLevelType w:val="hybridMultilevel"/>
    <w:tmpl w:val="458ECA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9D5E71"/>
    <w:multiLevelType w:val="hybridMultilevel"/>
    <w:tmpl w:val="D05AB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C260891"/>
    <w:multiLevelType w:val="hybridMultilevel"/>
    <w:tmpl w:val="B27CEBC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2972658"/>
    <w:multiLevelType w:val="hybridMultilevel"/>
    <w:tmpl w:val="7A825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CA45E1B"/>
    <w:multiLevelType w:val="hybridMultilevel"/>
    <w:tmpl w:val="DEDC3E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537EFD"/>
    <w:multiLevelType w:val="hybridMultilevel"/>
    <w:tmpl w:val="34A86D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287AAD"/>
    <w:multiLevelType w:val="hybridMultilevel"/>
    <w:tmpl w:val="16565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763F29"/>
    <w:multiLevelType w:val="multilevel"/>
    <w:tmpl w:val="8B92E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D584B32"/>
    <w:multiLevelType w:val="hybridMultilevel"/>
    <w:tmpl w:val="0B82C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CD093F"/>
    <w:multiLevelType w:val="multilevel"/>
    <w:tmpl w:val="CCB4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DD7EA3"/>
    <w:multiLevelType w:val="hybridMultilevel"/>
    <w:tmpl w:val="215C4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C0C3549"/>
    <w:multiLevelType w:val="hybridMultilevel"/>
    <w:tmpl w:val="DC0428C6"/>
    <w:lvl w:ilvl="0" w:tplc="04090001">
      <w:start w:val="1"/>
      <w:numFmt w:val="bullet"/>
      <w:lvlText w:val=""/>
      <w:lvlJc w:val="left"/>
      <w:pPr>
        <w:ind w:left="796" w:hanging="360"/>
      </w:pPr>
      <w:rPr>
        <w:rFonts w:ascii="Symbol" w:hAnsi="Symbol"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1"/>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9"/>
  </w:num>
  <w:num w:numId="18">
    <w:abstractNumId w:val="23"/>
  </w:num>
  <w:num w:numId="19">
    <w:abstractNumId w:val="20"/>
  </w:num>
  <w:num w:numId="20">
    <w:abstractNumId w:val="19"/>
  </w:num>
  <w:num w:numId="21">
    <w:abstractNumId w:val="17"/>
  </w:num>
  <w:num w:numId="22">
    <w:abstractNumId w:val="22"/>
  </w:num>
  <w:num w:numId="23">
    <w:abstractNumId w:val="11"/>
  </w:num>
  <w:num w:numId="24">
    <w:abstractNumId w:val="13"/>
  </w:num>
  <w:num w:numId="25">
    <w:abstractNumId w:val="25"/>
  </w:num>
  <w:num w:numId="26">
    <w:abstractNumId w:val="18"/>
  </w:num>
  <w:num w:numId="27">
    <w:abstractNumId w:val="14"/>
  </w:num>
  <w:num w:numId="28">
    <w:abstractNumId w:val="16"/>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158"/>
    <w:rsid w:val="00045944"/>
    <w:rsid w:val="00086A80"/>
    <w:rsid w:val="00093E92"/>
    <w:rsid w:val="00106FC8"/>
    <w:rsid w:val="00115D70"/>
    <w:rsid w:val="00116B64"/>
    <w:rsid w:val="001E3AB1"/>
    <w:rsid w:val="001F2043"/>
    <w:rsid w:val="002029EB"/>
    <w:rsid w:val="002111A3"/>
    <w:rsid w:val="00241A70"/>
    <w:rsid w:val="002554CD"/>
    <w:rsid w:val="0027596B"/>
    <w:rsid w:val="0029128D"/>
    <w:rsid w:val="00293B83"/>
    <w:rsid w:val="002B4294"/>
    <w:rsid w:val="002E7A81"/>
    <w:rsid w:val="002F6B0C"/>
    <w:rsid w:val="00333D0D"/>
    <w:rsid w:val="00347C4B"/>
    <w:rsid w:val="0035149F"/>
    <w:rsid w:val="003D791D"/>
    <w:rsid w:val="003F7F0A"/>
    <w:rsid w:val="004C049F"/>
    <w:rsid w:val="004D380C"/>
    <w:rsid w:val="005000E2"/>
    <w:rsid w:val="00547991"/>
    <w:rsid w:val="005B0C64"/>
    <w:rsid w:val="005B1458"/>
    <w:rsid w:val="006A3CE7"/>
    <w:rsid w:val="007427B3"/>
    <w:rsid w:val="009675BE"/>
    <w:rsid w:val="00996706"/>
    <w:rsid w:val="009A30A3"/>
    <w:rsid w:val="009E0C7F"/>
    <w:rsid w:val="009E5D4E"/>
    <w:rsid w:val="00A05A56"/>
    <w:rsid w:val="00A74E67"/>
    <w:rsid w:val="00AD2387"/>
    <w:rsid w:val="00B00C8D"/>
    <w:rsid w:val="00BA631D"/>
    <w:rsid w:val="00BC5573"/>
    <w:rsid w:val="00C6554A"/>
    <w:rsid w:val="00C7127D"/>
    <w:rsid w:val="00C72206"/>
    <w:rsid w:val="00C971B7"/>
    <w:rsid w:val="00CE0068"/>
    <w:rsid w:val="00DB0A35"/>
    <w:rsid w:val="00DB697E"/>
    <w:rsid w:val="00DC0213"/>
    <w:rsid w:val="00DD1CF5"/>
    <w:rsid w:val="00E458DB"/>
    <w:rsid w:val="00EB29FE"/>
    <w:rsid w:val="00EC7158"/>
    <w:rsid w:val="00ED7C44"/>
    <w:rsid w:val="00F152FD"/>
    <w:rsid w:val="00F231F6"/>
    <w:rsid w:val="00FA77BF"/>
    <w:rsid w:val="00FB2EA5"/>
    <w:rsid w:val="00FF4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73574"/>
  <w15:chartTrackingRefBased/>
  <w15:docId w15:val="{A662A1F6-ACB5-40AE-B8EE-C5A4C603D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unhideWhenUsed/>
    <w:rsid w:val="00C971B7"/>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eGrid">
    <w:name w:val="Table Grid"/>
    <w:basedOn w:val="TableNormal"/>
    <w:uiPriority w:val="39"/>
    <w:rsid w:val="00106FC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106F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ListParagraph">
    <w:name w:val="List Paragraph"/>
    <w:basedOn w:val="Normal"/>
    <w:uiPriority w:val="34"/>
    <w:unhideWhenUsed/>
    <w:qFormat/>
    <w:rsid w:val="00086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829747">
      <w:bodyDiv w:val="1"/>
      <w:marLeft w:val="0"/>
      <w:marRight w:val="0"/>
      <w:marTop w:val="0"/>
      <w:marBottom w:val="0"/>
      <w:divBdr>
        <w:top w:val="none" w:sz="0" w:space="0" w:color="auto"/>
        <w:left w:val="none" w:sz="0" w:space="0" w:color="auto"/>
        <w:bottom w:val="none" w:sz="0" w:space="0" w:color="auto"/>
        <w:right w:val="none" w:sz="0" w:space="0" w:color="auto"/>
      </w:divBdr>
    </w:div>
    <w:div w:id="183796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AAAB6-51E5-4AFB-8AAC-7263A2463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731</TotalTime>
  <Pages>9</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Hân Phan</dc:creator>
  <cp:keywords/>
  <dc:description/>
  <cp:lastModifiedBy>Hân Phan</cp:lastModifiedBy>
  <cp:revision>13</cp:revision>
  <dcterms:created xsi:type="dcterms:W3CDTF">2021-12-29T03:03:00Z</dcterms:created>
  <dcterms:modified xsi:type="dcterms:W3CDTF">2021-12-29T15:13:00Z</dcterms:modified>
</cp:coreProperties>
</file>